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0F495" w14:textId="474418BA" w:rsidR="339651AB" w:rsidRPr="00F9176F" w:rsidRDefault="00000000" w:rsidP="00F9176F">
      <w:pPr>
        <w:pStyle w:val="Heading1"/>
      </w:pPr>
      <w:sdt>
        <w:sdtPr>
          <w:id w:val="-752200065"/>
          <w:placeholder>
            <w:docPart w:val="04E424A24C464303B52F0E3C5A15FFB9"/>
          </w:placeholder>
          <w15:appearance w15:val="hidden"/>
        </w:sdtPr>
        <w:sdtContent>
          <w:r w:rsidR="00567B00">
            <w:t>Brian Walker</w:t>
          </w:r>
        </w:sdtContent>
      </w:sdt>
      <w:r w:rsidR="00F9176F" w:rsidRPr="00F9176F">
        <w:t xml:space="preserve"> </w:t>
      </w:r>
    </w:p>
    <w:p w14:paraId="0213ED05" w14:textId="61B8DF4B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E8E4AF31930944A48A7A049AFEA97C9B"/>
          </w:placeholder>
          <w15:appearance w15:val="hidden"/>
        </w:sdtPr>
        <w:sdtContent>
          <w:r w:rsidR="00567B00">
            <w:t>Bwalker37837@gmail.com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B03D028D0D3946AFBDE970C3F489E51D"/>
          </w:placeholder>
          <w15:appearance w15:val="hidden"/>
        </w:sdtPr>
        <w:sdtContent>
          <w:r w:rsidR="00567B00">
            <w:t>(404)719-6343</w:t>
          </w:r>
        </w:sdtContent>
      </w:sdt>
      <w:r w:rsidR="5137D887" w:rsidRPr="002073B6">
        <w:t xml:space="preserve"> </w:t>
      </w:r>
      <w:r w:rsidR="339651AB" w:rsidRPr="002073B6">
        <w:t xml:space="preserve">•  </w:t>
      </w:r>
      <w:sdt>
        <w:sdtPr>
          <w:id w:val="-769853447"/>
          <w:placeholder>
            <w:docPart w:val="F4709922EE614BA89D4229A83B5F949F"/>
          </w:placeholder>
          <w15:appearance w15:val="hidden"/>
        </w:sdtPr>
        <w:sdtContent>
          <w:hyperlink r:id="rId8" w:history="1">
            <w:r w:rsidR="00567B00" w:rsidRPr="005C374A">
              <w:rPr>
                <w:rStyle w:val="Hyperlink"/>
                <w:rFonts w:asciiTheme="majorHAnsi" w:hAnsiTheme="majorHAnsi"/>
              </w:rPr>
              <w:t>www.linkedin.com/in/brian2025</w:t>
            </w:r>
          </w:hyperlink>
          <w:r w:rsidR="00567B00">
            <w:t xml:space="preserve"> </w:t>
          </w:r>
          <w:r w:rsidR="00567B00" w:rsidRPr="002073B6">
            <w:t xml:space="preserve">•  </w:t>
          </w:r>
          <w:sdt>
            <w:sdtPr>
              <w:id w:val="1158799147"/>
              <w:placeholder>
                <w:docPart w:val="D3FED22FEFCB4921A1A7EF8D5BE438EA"/>
              </w:placeholder>
              <w15:appearance w15:val="hidden"/>
            </w:sdtPr>
            <w:sdtContent>
              <w:hyperlink r:id="rId9" w:history="1">
                <w:r w:rsidR="00567B00" w:rsidRPr="005C374A">
                  <w:rPr>
                    <w:rStyle w:val="Hyperlink"/>
                    <w:rFonts w:asciiTheme="majorHAnsi" w:hAnsiTheme="majorHAnsi"/>
                  </w:rPr>
                  <w:t>www.github.com/iambrianwalker</w:t>
                </w:r>
              </w:hyperlink>
              <w:r w:rsidR="00567B00">
                <w:t xml:space="preserve"> </w:t>
              </w:r>
              <w:r w:rsidR="00567B00" w:rsidRPr="002073B6">
                <w:t xml:space="preserve">•  </w:t>
              </w:r>
              <w:sdt>
                <w:sdtPr>
                  <w:id w:val="-1526168808"/>
                  <w:placeholder>
                    <w:docPart w:val="B02A52EF2E26486197B1AAED67A46829"/>
                  </w:placeholder>
                  <w15:appearance w15:val="hidden"/>
                </w:sdtPr>
                <w:sdtContent>
                  <w:r w:rsidR="00567B00">
                    <w:t>Atlanta, GA</w:t>
                  </w:r>
                </w:sdtContent>
              </w:sdt>
              <w:r w:rsidR="00567B00">
                <w:t xml:space="preserve"> </w:t>
              </w:r>
            </w:sdtContent>
          </w:sdt>
          <w:r w:rsidR="00567B00">
            <w:t xml:space="preserve"> 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ABBD320" w14:textId="77777777" w:rsidTr="000B4CAB">
        <w:tc>
          <w:tcPr>
            <w:tcW w:w="9360" w:type="dxa"/>
          </w:tcPr>
          <w:p w14:paraId="51789A14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6DF02DC096DD46AFA7FD92F34F347AEE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329F45A6" w14:textId="77777777" w:rsidR="00316C32" w:rsidRDefault="00316C32" w:rsidP="00316C32">
      <w:pPr>
        <w:pStyle w:val="Spacebetweentables"/>
      </w:pPr>
    </w:p>
    <w:tbl>
      <w:tblPr>
        <w:tblW w:w="9840" w:type="dxa"/>
        <w:tblLook w:val="0600" w:firstRow="0" w:lastRow="0" w:firstColumn="0" w:lastColumn="0" w:noHBand="1" w:noVBand="1"/>
      </w:tblPr>
      <w:tblGrid>
        <w:gridCol w:w="6039"/>
        <w:gridCol w:w="3801"/>
      </w:tblGrid>
      <w:tr w:rsidR="00315D21" w:rsidRPr="00EF2B8F" w14:paraId="34FB2F79" w14:textId="77777777" w:rsidTr="006008C5">
        <w:trPr>
          <w:trHeight w:val="222"/>
        </w:trPr>
        <w:tc>
          <w:tcPr>
            <w:tcW w:w="6039" w:type="dxa"/>
          </w:tcPr>
          <w:p w14:paraId="233FAEAC" w14:textId="78B1FE7A" w:rsidR="004D6840" w:rsidRPr="00EF2B8F" w:rsidRDefault="00567B00" w:rsidP="00F9176F">
            <w:pPr>
              <w:rPr>
                <w:sz w:val="19"/>
                <w:szCs w:val="19"/>
              </w:rPr>
            </w:pPr>
            <w:r>
              <w:t>Georgia State University</w:t>
            </w:r>
            <w:r w:rsidR="001479AC">
              <w:t>, Computer Science</w:t>
            </w:r>
          </w:p>
        </w:tc>
        <w:tc>
          <w:tcPr>
            <w:tcW w:w="3801" w:type="dxa"/>
          </w:tcPr>
          <w:p w14:paraId="5D1CCD41" w14:textId="5014481F" w:rsidR="004D6840" w:rsidRPr="00EF2B8F" w:rsidRDefault="00000000" w:rsidP="00A82FDE">
            <w:sdt>
              <w:sdtPr>
                <w:id w:val="-2025473700"/>
                <w:placeholder>
                  <w:docPart w:val="FE7FBEAA7BCC4317847B3774A747BC40"/>
                </w:placeholder>
                <w15:appearance w15:val="hidden"/>
              </w:sdtPr>
              <w:sdtContent>
                <w:r w:rsidR="00A82FDE">
                  <w:t>Expected Graduation: August 2025</w:t>
                </w:r>
              </w:sdtContent>
            </w:sdt>
            <w:r w:rsidR="00F9176F">
              <w:t xml:space="preserve"> </w:t>
            </w:r>
          </w:p>
        </w:tc>
      </w:tr>
    </w:tbl>
    <w:p w14:paraId="0580123F" w14:textId="2E256B30" w:rsidR="00ED79A4" w:rsidRDefault="00000000" w:rsidP="00ED79A4">
      <w:pPr>
        <w:pStyle w:val="Collegeinfo"/>
        <w:tabs>
          <w:tab w:val="right" w:pos="9360"/>
        </w:tabs>
        <w:ind w:left="0"/>
      </w:pPr>
      <w:sdt>
        <w:sdtPr>
          <w:id w:val="1524516066"/>
          <w:placeholder>
            <w:docPart w:val="576DC87C231C4019A23A7762EEA103B8"/>
          </w:placeholder>
          <w15:appearance w15:val="hidden"/>
        </w:sdtPr>
        <w:sdtContent>
          <w:r w:rsidR="006008C5" w:rsidRPr="00ED79A4">
            <w:rPr>
              <w:i w:val="0"/>
              <w:iCs/>
            </w:rPr>
            <w:t>Relevant Coursework:</w:t>
          </w:r>
          <w:r w:rsidR="006008C5">
            <w:t xml:space="preserve"> </w:t>
          </w:r>
        </w:sdtContent>
      </w:sdt>
      <w:r w:rsidR="006008C5" w:rsidRPr="000B4CAB">
        <w:t xml:space="preserve"> </w:t>
      </w:r>
      <w:r w:rsidR="006008C5">
        <w:t>Data Structures and Algorithms, Operating Systems, Software Engineering</w:t>
      </w:r>
      <w:r w:rsidR="00ED79A4">
        <w:tab/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D79A4" w:rsidRPr="00316C32" w14:paraId="729E12A2" w14:textId="77777777" w:rsidTr="00C31035">
        <w:tc>
          <w:tcPr>
            <w:tcW w:w="9360" w:type="dxa"/>
          </w:tcPr>
          <w:p w14:paraId="04595853" w14:textId="77777777" w:rsidR="00ED79A4" w:rsidRPr="00316C32" w:rsidRDefault="00000000" w:rsidP="00C31035">
            <w:pPr>
              <w:pStyle w:val="Heading2"/>
            </w:pPr>
            <w:sdt>
              <w:sdtPr>
                <w:id w:val="-1918079314"/>
                <w:placeholder>
                  <w:docPart w:val="5CA33DDAB69747F6914AF89BA4B293EF"/>
                </w:placeholder>
                <w:showingPlcHdr/>
                <w15:appearance w15:val="hidden"/>
              </w:sdtPr>
              <w:sdtContent>
                <w:r w:rsidR="00ED79A4">
                  <w:t>Skills</w:t>
                </w:r>
              </w:sdtContent>
            </w:sdt>
            <w:r w:rsidR="00ED79A4" w:rsidRPr="00316C32">
              <w:t xml:space="preserve"> </w:t>
            </w:r>
          </w:p>
        </w:tc>
      </w:tr>
    </w:tbl>
    <w:p w14:paraId="353DD0AE" w14:textId="77777777" w:rsidR="00ED79A4" w:rsidRDefault="00ED79A4" w:rsidP="00ED79A4">
      <w:pPr>
        <w:pStyle w:val="Spacebetweentables"/>
      </w:pPr>
    </w:p>
    <w:p w14:paraId="1F7B788E" w14:textId="22A92EB9" w:rsidR="00ED79A4" w:rsidRPr="00316C32" w:rsidRDefault="00000000" w:rsidP="00ED79A4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DE4939400ABC41BAB4C6AB1D107B3490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ED79A4" w:rsidRPr="00316C32">
            <w:t>Programming languages:</w:t>
          </w:r>
        </w:sdtContent>
      </w:sdt>
      <w:r w:rsidR="00ED79A4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B32BE9CB389342A1996073A8CF6C239F"/>
          </w:placeholder>
          <w15:appearance w15:val="hidden"/>
        </w:sdtPr>
        <w:sdtContent>
          <w:r w:rsidR="00ED79A4">
            <w:rPr>
              <w:rStyle w:val="NotBold"/>
            </w:rPr>
            <w:t>Python, Java, CSS, HTML, MySQL, JavaScript, GitHub, Git</w:t>
          </w:r>
        </w:sdtContent>
      </w:sdt>
    </w:p>
    <w:p w14:paraId="5ECCB527" w14:textId="77777777" w:rsidR="00ED79A4" w:rsidRPr="00316C32" w:rsidRDefault="00000000" w:rsidP="00ED79A4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028F6D9CD90E41E587DEB98F8F5ECA94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ED79A4" w:rsidRPr="00316C32">
            <w:t>Computer software/ frameworks:</w:t>
          </w:r>
        </w:sdtContent>
      </w:sdt>
      <w:r w:rsidR="00ED79A4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76DFF762C436411A9F4F4D2F09DF89A2"/>
          </w:placeholder>
          <w:showingPlcHdr/>
          <w15:appearance w15:val="hidden"/>
        </w:sdtPr>
        <w:sdtContent>
          <w:r w:rsidR="00ED79A4" w:rsidRPr="00316C32">
            <w:rPr>
              <w:rStyle w:val="NotBold"/>
            </w:rPr>
            <w:t>Microsoft office, Adobe Photoshop, Maple, Git, React, jQuery</w:t>
          </w:r>
        </w:sdtContent>
      </w:sdt>
    </w:p>
    <w:p w14:paraId="57B2E072" w14:textId="02958B77" w:rsidR="00ED79A4" w:rsidRPr="00ED79A4" w:rsidRDefault="00000000" w:rsidP="00ED79A4">
      <w:pPr>
        <w:rPr>
          <w:b w:val="0"/>
          <w:bCs/>
          <w:color w:val="auto"/>
        </w:rPr>
      </w:pPr>
      <w:sdt>
        <w:sdtPr>
          <w:rPr>
            <w:b w:val="0"/>
            <w:bCs/>
            <w:color w:val="auto"/>
          </w:rPr>
          <w:id w:val="1074555470"/>
          <w:placeholder>
            <w:docPart w:val="EF11E1160D624B2BAA0A853CAB99B6AE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ED79A4" w:rsidRPr="00316C32">
            <w:t>Languages:</w:t>
          </w:r>
        </w:sdtContent>
      </w:sdt>
      <w:r w:rsidR="00ED79A4" w:rsidRPr="22AEB3AC">
        <w:t xml:space="preserve"> </w:t>
      </w:r>
      <w:r w:rsidR="00ED79A4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DFBA0DEAE48548D0A854FA26E970956A"/>
          </w:placeholder>
          <w15:appearance w15:val="hidden"/>
        </w:sdtPr>
        <w:sdtContent>
          <w:r w:rsidR="00ED79A4">
            <w:rPr>
              <w:rStyle w:val="NotBold"/>
            </w:rPr>
            <w:t>English (Fluent), Spanish (Classroom Level), Japanese (Classroom Level)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21793AA" w14:textId="77777777" w:rsidTr="000B4CAB">
        <w:tc>
          <w:tcPr>
            <w:tcW w:w="9360" w:type="dxa"/>
          </w:tcPr>
          <w:p w14:paraId="4587B42A" w14:textId="71E0FF4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6C5B9E1ADF074604966246D68F93A661"/>
                </w:placeholder>
                <w15:appearance w15:val="hidden"/>
              </w:sdtPr>
              <w:sdtContent>
                <w:r w:rsidR="00ED79A4">
                  <w:t>Technical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35661C6" w14:textId="77D5BEA5" w:rsidR="00ED79A4" w:rsidRPr="00316C32" w:rsidRDefault="00ED79A4" w:rsidP="001479AC">
      <w:pPr>
        <w:pStyle w:val="ListBullet"/>
        <w:numPr>
          <w:ilvl w:val="0"/>
          <w:numId w:val="0"/>
        </w:numPr>
      </w:pPr>
    </w:p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7D9B5515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658FB6B3" w14:textId="77777777" w:rsidR="00F9176F" w:rsidRDefault="00000000" w:rsidP="00F9176F">
            <w:sdt>
              <w:sdtPr>
                <w:id w:val="-1979754204"/>
                <w:placeholder>
                  <w:docPart w:val="AF31FF14B1FF473DBC1C3AF6CB925BB3"/>
                </w:placeholder>
                <w:showingPlcHdr/>
                <w15:appearance w15:val="hidden"/>
              </w:sdtPr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510362346C084F5595989642D9A23DDA"/>
                </w:placeholder>
                <w:showingPlcHdr/>
                <w15:appearance w15:val="hidden"/>
              </w:sdtPr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5560CCBD" w14:textId="77777777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9A7001FB12F04F829D9F0D5B25F9F171"/>
                </w:placeholder>
                <w:showingPlcHdr/>
                <w15:appearance w15:val="hidden"/>
              </w:sdtPr>
              <w:sdtContent>
                <w:r w:rsidR="00F9176F">
                  <w:t>Month Year</w:t>
                </w:r>
              </w:sdtContent>
            </w:sdt>
          </w:p>
        </w:tc>
      </w:tr>
    </w:tbl>
    <w:p w14:paraId="4B1C1272" w14:textId="77777777" w:rsidR="00316C32" w:rsidRPr="00F9176F" w:rsidRDefault="00000000" w:rsidP="00316C32">
      <w:pPr>
        <w:pStyle w:val="Heading3"/>
      </w:pPr>
      <w:sdt>
        <w:sdtPr>
          <w:id w:val="796271444"/>
          <w:placeholder>
            <w:docPart w:val="9B246166AEB64B379D377C558A6589AC"/>
          </w:placeholder>
          <w:showingPlcHdr/>
          <w15:appearance w15:val="hidden"/>
        </w:sdtPr>
        <w:sdtContent>
          <w:r w:rsidR="00316C32" w:rsidRPr="00F9176F">
            <w:t>Role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C0CA29389EAA442DBC26D16156E5AE26"/>
        </w:placeholder>
        <w15:appearance w15:val="hidden"/>
      </w:sdtPr>
      <w:sdtContent>
        <w:p w14:paraId="357F23DE" w14:textId="2539ACF6" w:rsidR="00DC490D" w:rsidRDefault="00D21B6F" w:rsidP="00DC490D">
          <w:pPr>
            <w:pStyle w:val="ListBullet"/>
          </w:pPr>
          <w:r>
            <w:t>Tailor per application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4F5F7E2D" w14:textId="77777777" w:rsidTr="000B4CAB">
        <w:tc>
          <w:tcPr>
            <w:tcW w:w="9360" w:type="dxa"/>
          </w:tcPr>
          <w:p w14:paraId="698FDEB4" w14:textId="7DFA02A1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BE6BA2351B2244318EFFD419A6020FDE"/>
                </w:placeholder>
                <w15:appearance w15:val="hidden"/>
              </w:sdtPr>
              <w:sdtContent>
                <w:r w:rsidR="00ED79A4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785593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59648B38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C7797FC" w14:textId="16BB8061" w:rsidR="003A29E4" w:rsidRDefault="00000000" w:rsidP="00316C32">
            <w:sdt>
              <w:sdtPr>
                <w:id w:val="-695471461"/>
                <w:placeholder>
                  <w:docPart w:val="4A4144D221DB4D6AAB3B8B07E21722BC"/>
                </w:placeholder>
                <w15:appearance w15:val="hidden"/>
              </w:sdtPr>
              <w:sdtContent>
                <w:hyperlink r:id="rId10" w:history="1">
                  <w:r w:rsidR="001479AC" w:rsidRPr="001479AC">
                    <w:rPr>
                      <w:rStyle w:val="Hyperlink"/>
                    </w:rPr>
                    <w:t>Temperature Conversion Toolkit</w:t>
                  </w:r>
                </w:hyperlink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030E5F24" w14:textId="2B6F3143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62A041C315E44D9D801B9D6748812704"/>
                </w:placeholder>
                <w15:appearance w15:val="hidden"/>
              </w:sdtPr>
              <w:sdtContent>
                <w:r w:rsidR="001479AC">
                  <w:t>January 2025</w:t>
                </w:r>
              </w:sdtContent>
            </w:sdt>
          </w:p>
        </w:tc>
      </w:tr>
    </w:tbl>
    <w:sdt>
      <w:sdtPr>
        <w:id w:val="-439988464"/>
        <w:placeholder>
          <w:docPart w:val="16D41A7B54E646D78397B881F3E906CC"/>
        </w:placeholder>
        <w15:appearance w15:val="hidden"/>
      </w:sdtPr>
      <w:sdtContent>
        <w:p w14:paraId="013DC475" w14:textId="793C7009" w:rsidR="00595227" w:rsidRPr="001479AC" w:rsidRDefault="001479AC" w:rsidP="00316C32">
          <w:pPr>
            <w:pStyle w:val="ListBullet"/>
          </w:pPr>
          <w:r w:rsidRPr="001479AC">
            <w:rPr>
              <w:b/>
            </w:rPr>
            <w:t>Temp</w:t>
          </w:r>
          <w:r>
            <w:rPr>
              <w:b/>
            </w:rPr>
            <w:t xml:space="preserve">erature </w:t>
          </w:r>
          <w:r w:rsidRPr="001479AC">
            <w:rPr>
              <w:b/>
            </w:rPr>
            <w:t>Converter is a simple Java-based application designed to convert temperatures between Fahrenheit, Celsius, and Kelvin.</w:t>
          </w:r>
        </w:p>
        <w:p w14:paraId="6F05A042" w14:textId="469B0250" w:rsidR="001479AC" w:rsidRPr="00D21B6F" w:rsidRDefault="001479AC" w:rsidP="00316C32">
          <w:pPr>
            <w:pStyle w:val="ListBullet"/>
          </w:pPr>
          <w:r w:rsidRPr="001479AC">
            <w:rPr>
              <w:b/>
            </w:rPr>
            <w:t>Transformed the temperature converter application from a command line interface to a graphical user interface, resulting in a 50% increase in development efficiency and reducing the average time to perform conversions by 40%. This upgrade also facilitated easier debugging and maintenance, contributing to a smoother user experience.</w:t>
          </w:r>
        </w:p>
        <w:p w14:paraId="3EB954D3" w14:textId="4FDC0308" w:rsidR="00D21B6F" w:rsidRDefault="00D21B6F" w:rsidP="00D21B6F">
          <w:pPr>
            <w:pStyle w:val="ListBullet"/>
            <w:numPr>
              <w:ilvl w:val="0"/>
              <w:numId w:val="0"/>
            </w:numPr>
            <w:rPr>
              <w:b/>
            </w:rPr>
          </w:pPr>
        </w:p>
        <w:p w14:paraId="67B5BD61" w14:textId="5A5EB11A" w:rsidR="00D21B6F" w:rsidRDefault="00D21B6F" w:rsidP="00D21B6F">
          <w:pPr>
            <w:pStyle w:val="ListBullet"/>
            <w:numPr>
              <w:ilvl w:val="0"/>
              <w:numId w:val="0"/>
            </w:numPr>
          </w:pPr>
          <w:r>
            <w:t>*Add relevant projects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ED79A4" w:rsidRPr="00316C32" w14:paraId="7203A4C8" w14:textId="77777777" w:rsidTr="00C31035">
        <w:tc>
          <w:tcPr>
            <w:tcW w:w="9360" w:type="dxa"/>
          </w:tcPr>
          <w:p w14:paraId="3E12CB07" w14:textId="630EE9FF" w:rsidR="00ED79A4" w:rsidRPr="00316C32" w:rsidRDefault="00000000" w:rsidP="00C31035">
            <w:pPr>
              <w:pStyle w:val="Heading2"/>
            </w:pPr>
            <w:sdt>
              <w:sdtPr>
                <w:id w:val="1202123188"/>
                <w:placeholder>
                  <w:docPart w:val="AB721F4AF8FE4C529DE0C559F135F5F5"/>
                </w:placeholder>
                <w15:appearance w15:val="hidden"/>
              </w:sdtPr>
              <w:sdtContent>
                <w:r w:rsidR="00ED79A4">
                  <w:t>Work Experience</w:t>
                </w:r>
              </w:sdtContent>
            </w:sdt>
            <w:r w:rsidR="00ED79A4" w:rsidRPr="00316C32">
              <w:t xml:space="preserve"> </w:t>
            </w:r>
          </w:p>
        </w:tc>
      </w:tr>
    </w:tbl>
    <w:p w14:paraId="10D57350" w14:textId="77777777" w:rsidR="00ED79A4" w:rsidRDefault="00ED79A4" w:rsidP="00ED79A4">
      <w:pPr>
        <w:pStyle w:val="Spacebetweentables"/>
      </w:pPr>
    </w:p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ED79A4" w14:paraId="2BB305CC" w14:textId="77777777" w:rsidTr="00C31035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7B1A4323" w14:textId="7B58E412" w:rsidR="00ED79A4" w:rsidRDefault="001479AC" w:rsidP="00C31035">
            <w:r>
              <w:t>Parking Management Company</w:t>
            </w:r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398E85E2" w14:textId="0A67F703" w:rsidR="00ED79A4" w:rsidRDefault="00ED79A4" w:rsidP="006008C5"/>
        </w:tc>
      </w:tr>
    </w:tbl>
    <w:p w14:paraId="0DF21CA8" w14:textId="1E455900" w:rsidR="00ED79A4" w:rsidRPr="00F9176F" w:rsidRDefault="00000000" w:rsidP="001479AC">
      <w:pPr>
        <w:pStyle w:val="Heading3"/>
        <w:ind w:left="0"/>
      </w:pPr>
      <w:sdt>
        <w:sdtPr>
          <w:id w:val="-320731526"/>
          <w:placeholder>
            <w:docPart w:val="FCE3BA5A1B7D40F59659B63BEB543827"/>
          </w:placeholder>
          <w15:appearance w15:val="hidden"/>
        </w:sdtPr>
        <w:sdtContent>
          <w:r w:rsidR="001479AC">
            <w:tab/>
            <w:t>Valet Attendant</w:t>
          </w:r>
        </w:sdtContent>
      </w:sdt>
    </w:p>
    <w:sdt>
      <w:sdtPr>
        <w:id w:val="-1251506466"/>
        <w:placeholder>
          <w:docPart w:val="EE2A3EA0397D42C8874F4DF5FA333F85"/>
        </w:placeholder>
        <w15:appearance w15:val="hidden"/>
      </w:sdtPr>
      <w:sdtContent>
        <w:p w14:paraId="6A2C302A" w14:textId="5BBB4E6F" w:rsidR="001479AC" w:rsidRPr="001479AC" w:rsidRDefault="001479AC" w:rsidP="001479AC">
          <w:pPr>
            <w:pStyle w:val="ListBullet"/>
          </w:pPr>
          <w:r w:rsidRPr="001479AC">
            <w:rPr>
              <w:b/>
              <w:bCs/>
            </w:rPr>
            <w:t>Efficiently managed and parked an average of 50 vehicles per shift, ensuring timely and accurate service for all customers.</w:t>
          </w:r>
        </w:p>
        <w:p w14:paraId="3C4098D8" w14:textId="104EB397" w:rsidR="001479AC" w:rsidRPr="001479AC" w:rsidRDefault="001479AC" w:rsidP="001479AC">
          <w:pPr>
            <w:pStyle w:val="ListBullet"/>
          </w:pPr>
          <w:r w:rsidRPr="001479AC">
            <w:rPr>
              <w:b/>
              <w:bCs/>
            </w:rPr>
            <w:t>Maintained a 95% customer satisfaction rate by providing exceptional service and addressing any concerns promptly.</w:t>
          </w:r>
        </w:p>
        <w:p w14:paraId="4ECF06CC" w14:textId="43ACC10E" w:rsidR="006008C5" w:rsidRDefault="001479AC" w:rsidP="00D21B6F">
          <w:pPr>
            <w:pStyle w:val="ListBullet"/>
          </w:pPr>
          <w:r>
            <w:rPr>
              <w:b/>
              <w:bCs/>
            </w:rPr>
            <w:t>I</w:t>
          </w:r>
          <w:r w:rsidRPr="001479AC">
            <w:rPr>
              <w:b/>
              <w:bCs/>
            </w:rPr>
            <w:t xml:space="preserve">mplemented a streamlined check-in process, reducing </w:t>
          </w:r>
          <w:proofErr w:type="gramStart"/>
          <w:r w:rsidRPr="001479AC">
            <w:rPr>
              <w:b/>
              <w:bCs/>
            </w:rPr>
            <w:t>wait</w:t>
          </w:r>
          <w:proofErr w:type="gramEnd"/>
          <w:r w:rsidRPr="001479AC">
            <w:rPr>
              <w:b/>
              <w:bCs/>
            </w:rPr>
            <w:t xml:space="preserve"> times by 30% and increasing overall efficiency.</w:t>
          </w:r>
        </w:p>
      </w:sdtContent>
    </w:sdt>
    <w:sectPr w:rsidR="006008C5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00"/>
    <w:rsid w:val="00016D3E"/>
    <w:rsid w:val="00034A9E"/>
    <w:rsid w:val="00054A06"/>
    <w:rsid w:val="00084F0C"/>
    <w:rsid w:val="00092749"/>
    <w:rsid w:val="000A7A1D"/>
    <w:rsid w:val="000B4CAB"/>
    <w:rsid w:val="000D5AEA"/>
    <w:rsid w:val="00115755"/>
    <w:rsid w:val="001368B3"/>
    <w:rsid w:val="001479AC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D2E6B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229A6"/>
    <w:rsid w:val="00532DD2"/>
    <w:rsid w:val="005539EB"/>
    <w:rsid w:val="00567B00"/>
    <w:rsid w:val="00595227"/>
    <w:rsid w:val="005953C2"/>
    <w:rsid w:val="005D339C"/>
    <w:rsid w:val="005F155B"/>
    <w:rsid w:val="006008C5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82FDE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3E1E"/>
    <w:rsid w:val="00C7525A"/>
    <w:rsid w:val="00C778F0"/>
    <w:rsid w:val="00D04515"/>
    <w:rsid w:val="00D21B6F"/>
    <w:rsid w:val="00D3309C"/>
    <w:rsid w:val="00D608C2"/>
    <w:rsid w:val="00DA4C27"/>
    <w:rsid w:val="00DB0671"/>
    <w:rsid w:val="00DC490D"/>
    <w:rsid w:val="00E00A21"/>
    <w:rsid w:val="00EB23AF"/>
    <w:rsid w:val="00ED79A4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9CBC"/>
  <w15:chartTrackingRefBased/>
  <w15:docId w15:val="{3EA7022A-2F26-44BA-BD09-7FB3CF96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479A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79A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ian2025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iambrianwalker/Temperature-Convers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ithub.com/iambrianwalk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047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E424A24C464303B52F0E3C5A15F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5A4F3-6980-4CC8-81FF-AD7EA96BC7EC}"/>
      </w:docPartPr>
      <w:docPartBody>
        <w:p w:rsidR="006A4D1B" w:rsidRDefault="00000000">
          <w:pPr>
            <w:pStyle w:val="04E424A24C464303B52F0E3C5A15FFB9"/>
          </w:pPr>
          <w:r w:rsidRPr="00F9176F">
            <w:t>Full Name</w:t>
          </w:r>
        </w:p>
      </w:docPartBody>
    </w:docPart>
    <w:docPart>
      <w:docPartPr>
        <w:name w:val="E8E4AF31930944A48A7A049AFEA97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3682B-01BB-4AD6-8109-6030FC227ED2}"/>
      </w:docPartPr>
      <w:docPartBody>
        <w:p w:rsidR="006A4D1B" w:rsidRDefault="00000000">
          <w:pPr>
            <w:pStyle w:val="E8E4AF31930944A48A7A049AFEA97C9B"/>
          </w:pPr>
          <w:r w:rsidRPr="002073B6">
            <w:t>yourname@example.com</w:t>
          </w:r>
        </w:p>
      </w:docPartBody>
    </w:docPart>
    <w:docPart>
      <w:docPartPr>
        <w:name w:val="B03D028D0D3946AFBDE970C3F489E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121F5-40FB-45DC-AAC2-625E8CBF59C6}"/>
      </w:docPartPr>
      <w:docPartBody>
        <w:p w:rsidR="006A4D1B" w:rsidRDefault="00000000">
          <w:pPr>
            <w:pStyle w:val="B03D028D0D3946AFBDE970C3F489E51D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F4709922EE614BA89D4229A83B5F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6E7F-3E06-45EC-B097-59C1674DDC53}"/>
      </w:docPartPr>
      <w:docPartBody>
        <w:p w:rsidR="006A4D1B" w:rsidRDefault="00000000">
          <w:pPr>
            <w:pStyle w:val="F4709922EE614BA89D4229A83B5F949F"/>
          </w:pPr>
          <w:r w:rsidRPr="002073B6">
            <w:t>www.example.com</w:t>
          </w:r>
        </w:p>
      </w:docPartBody>
    </w:docPart>
    <w:docPart>
      <w:docPartPr>
        <w:name w:val="6DF02DC096DD46AFA7FD92F34F34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F2961-F0F4-48A9-9C68-B7EE37EEE967}"/>
      </w:docPartPr>
      <w:docPartBody>
        <w:p w:rsidR="006A4D1B" w:rsidRDefault="00000000">
          <w:pPr>
            <w:pStyle w:val="6DF02DC096DD46AFA7FD92F34F347AEE"/>
          </w:pPr>
          <w:r w:rsidRPr="00316C32">
            <w:t>Education</w:t>
          </w:r>
        </w:p>
      </w:docPartBody>
    </w:docPart>
    <w:docPart>
      <w:docPartPr>
        <w:name w:val="FE7FBEAA7BCC4317847B3774A747B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BAEFB-500F-4AA6-AF92-7755F502E326}"/>
      </w:docPartPr>
      <w:docPartBody>
        <w:p w:rsidR="006A4D1B" w:rsidRDefault="00000000">
          <w:pPr>
            <w:pStyle w:val="FE7FBEAA7BCC4317847B3774A747BC40"/>
          </w:pPr>
          <w:r w:rsidRPr="00F9176F">
            <w:t>Graduation year</w:t>
          </w:r>
        </w:p>
      </w:docPartBody>
    </w:docPart>
    <w:docPart>
      <w:docPartPr>
        <w:name w:val="6C5B9E1ADF074604966246D68F93A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EEF1-24A1-400F-A7A0-992C7A928D05}"/>
      </w:docPartPr>
      <w:docPartBody>
        <w:p w:rsidR="006A4D1B" w:rsidRDefault="00000000">
          <w:pPr>
            <w:pStyle w:val="6C5B9E1ADF074604966246D68F93A661"/>
          </w:pPr>
          <w:r w:rsidRPr="00F9176F">
            <w:t>Professional experience</w:t>
          </w:r>
        </w:p>
      </w:docPartBody>
    </w:docPart>
    <w:docPart>
      <w:docPartPr>
        <w:name w:val="AF31FF14B1FF473DBC1C3AF6CB92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7559F-6AB0-455F-8D14-D984F6A9ED59}"/>
      </w:docPartPr>
      <w:docPartBody>
        <w:p w:rsidR="006A4D1B" w:rsidRDefault="00000000">
          <w:pPr>
            <w:pStyle w:val="AF31FF14B1FF473DBC1C3AF6CB925BB3"/>
          </w:pPr>
          <w:r>
            <w:t>Company</w:t>
          </w:r>
        </w:p>
      </w:docPartBody>
    </w:docPart>
    <w:docPart>
      <w:docPartPr>
        <w:name w:val="510362346C084F5595989642D9A23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D48B-E4FE-45A6-8853-8E9F1A3C0664}"/>
      </w:docPartPr>
      <w:docPartBody>
        <w:p w:rsidR="006A4D1B" w:rsidRDefault="00000000">
          <w:pPr>
            <w:pStyle w:val="510362346C084F5595989642D9A23DDA"/>
          </w:pPr>
          <w:r w:rsidRPr="00F9176F">
            <w:t>location</w:t>
          </w:r>
        </w:p>
      </w:docPartBody>
    </w:docPart>
    <w:docPart>
      <w:docPartPr>
        <w:name w:val="9A7001FB12F04F829D9F0D5B25F9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9C31-181E-4CEC-B3F3-362C1ECE9A7F}"/>
      </w:docPartPr>
      <w:docPartBody>
        <w:p w:rsidR="006A4D1B" w:rsidRDefault="00000000">
          <w:pPr>
            <w:pStyle w:val="9A7001FB12F04F829D9F0D5B25F9F171"/>
          </w:pPr>
          <w:r>
            <w:t>Month Year</w:t>
          </w:r>
        </w:p>
      </w:docPartBody>
    </w:docPart>
    <w:docPart>
      <w:docPartPr>
        <w:name w:val="9B246166AEB64B379D377C558A65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A6195-1185-4A29-9F60-9B58FAEA5967}"/>
      </w:docPartPr>
      <w:docPartBody>
        <w:p w:rsidR="006A4D1B" w:rsidRDefault="00000000">
          <w:pPr>
            <w:pStyle w:val="9B246166AEB64B379D377C558A6589AC"/>
          </w:pPr>
          <w:r w:rsidRPr="00F9176F">
            <w:t>Role</w:t>
          </w:r>
        </w:p>
      </w:docPartBody>
    </w:docPart>
    <w:docPart>
      <w:docPartPr>
        <w:name w:val="C0CA29389EAA442DBC26D16156E5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EACB-3CAD-474A-B23B-B265A8BD62CB}"/>
      </w:docPartPr>
      <w:docPartBody>
        <w:p w:rsidR="006A4D1B" w:rsidRDefault="00000000">
          <w:pPr>
            <w:pStyle w:val="C0CA29389EAA442DBC26D16156E5AE26"/>
          </w:pPr>
          <w:r w:rsidRPr="00316C32">
            <w:t>Describe what you did and what your impact was</w:t>
          </w:r>
        </w:p>
      </w:docPartBody>
    </w:docPart>
    <w:docPart>
      <w:docPartPr>
        <w:name w:val="BE6BA2351B2244318EFFD419A602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0AD9-32D0-49D2-80EC-6CBC34E5D946}"/>
      </w:docPartPr>
      <w:docPartBody>
        <w:p w:rsidR="006A4D1B" w:rsidRDefault="00000000">
          <w:pPr>
            <w:pStyle w:val="BE6BA2351B2244318EFFD419A6020FDE"/>
          </w:pPr>
          <w:r w:rsidRPr="00316C32">
            <w:t>Projects &amp; extracurricular</w:t>
          </w:r>
        </w:p>
      </w:docPartBody>
    </w:docPart>
    <w:docPart>
      <w:docPartPr>
        <w:name w:val="4A4144D221DB4D6AAB3B8B07E2172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E179-6985-4C91-91C8-BCF33F72462A}"/>
      </w:docPartPr>
      <w:docPartBody>
        <w:p w:rsidR="006A4D1B" w:rsidRDefault="00000000">
          <w:pPr>
            <w:pStyle w:val="4A4144D221DB4D6AAB3B8B07E21722BC"/>
          </w:pPr>
          <w:r w:rsidRPr="00316C32">
            <w:t>Project title</w:t>
          </w:r>
        </w:p>
      </w:docPartBody>
    </w:docPart>
    <w:docPart>
      <w:docPartPr>
        <w:name w:val="62A041C315E44D9D801B9D674881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C10-FBB5-428B-A909-189CF0EDE2F0}"/>
      </w:docPartPr>
      <w:docPartBody>
        <w:p w:rsidR="006A4D1B" w:rsidRDefault="00000000">
          <w:pPr>
            <w:pStyle w:val="62A041C315E44D9D801B9D6748812704"/>
          </w:pPr>
          <w:r w:rsidRPr="00316C32">
            <w:t>Month Year</w:t>
          </w:r>
        </w:p>
      </w:docPartBody>
    </w:docPart>
    <w:docPart>
      <w:docPartPr>
        <w:name w:val="16D41A7B54E646D78397B881F3E90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71C9-BAC0-4D8B-BB93-9925A512B619}"/>
      </w:docPartPr>
      <w:docPartBody>
        <w:p w:rsidR="006A4D1B" w:rsidRDefault="00000000">
          <w:pPr>
            <w:pStyle w:val="16D41A7B54E646D78397B881F3E906CC"/>
          </w:pPr>
          <w:r w:rsidRPr="00316C32">
            <w:t>Describe what you did/built etc.</w:t>
          </w:r>
        </w:p>
      </w:docPartBody>
    </w:docPart>
    <w:docPart>
      <w:docPartPr>
        <w:name w:val="D3FED22FEFCB4921A1A7EF8D5BE4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71B11-6DCA-4620-B34C-BCEF57691961}"/>
      </w:docPartPr>
      <w:docPartBody>
        <w:p w:rsidR="006A4D1B" w:rsidRDefault="00404763" w:rsidP="00404763">
          <w:pPr>
            <w:pStyle w:val="D3FED22FEFCB4921A1A7EF8D5BE438EA"/>
          </w:pPr>
          <w:r w:rsidRPr="002073B6">
            <w:t>www.example.com</w:t>
          </w:r>
        </w:p>
      </w:docPartBody>
    </w:docPart>
    <w:docPart>
      <w:docPartPr>
        <w:name w:val="B02A52EF2E26486197B1AAED67A4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41B9-11D0-4692-AD7C-55E6E9F37453}"/>
      </w:docPartPr>
      <w:docPartBody>
        <w:p w:rsidR="006A4D1B" w:rsidRDefault="00404763" w:rsidP="00404763">
          <w:pPr>
            <w:pStyle w:val="B02A52EF2E26486197B1AAED67A46829"/>
          </w:pPr>
          <w:r w:rsidRPr="002073B6">
            <w:t>www.example.com</w:t>
          </w:r>
        </w:p>
      </w:docPartBody>
    </w:docPart>
    <w:docPart>
      <w:docPartPr>
        <w:name w:val="5CA33DDAB69747F6914AF89BA4B2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1450-719F-4140-8918-2F3E8621F762}"/>
      </w:docPartPr>
      <w:docPartBody>
        <w:p w:rsidR="006A4D1B" w:rsidRDefault="00404763" w:rsidP="00404763">
          <w:pPr>
            <w:pStyle w:val="5CA33DDAB69747F6914AF89BA4B293EF"/>
          </w:pPr>
          <w:r>
            <w:t>Skills</w:t>
          </w:r>
        </w:p>
      </w:docPartBody>
    </w:docPart>
    <w:docPart>
      <w:docPartPr>
        <w:name w:val="DE4939400ABC41BAB4C6AB1D107B3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5582-32F1-4E2A-86C8-974597415196}"/>
      </w:docPartPr>
      <w:docPartBody>
        <w:p w:rsidR="006A4D1B" w:rsidRDefault="00404763" w:rsidP="00404763">
          <w:pPr>
            <w:pStyle w:val="DE4939400ABC41BAB4C6AB1D107B3490"/>
          </w:pPr>
          <w:r w:rsidRPr="00316C32">
            <w:t>Programming languages:</w:t>
          </w:r>
        </w:p>
      </w:docPartBody>
    </w:docPart>
    <w:docPart>
      <w:docPartPr>
        <w:name w:val="B32BE9CB389342A1996073A8CF6C2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006C-AB78-452B-8B91-07F651587445}"/>
      </w:docPartPr>
      <w:docPartBody>
        <w:p w:rsidR="006A4D1B" w:rsidRDefault="00404763" w:rsidP="00404763">
          <w:pPr>
            <w:pStyle w:val="B32BE9CB389342A1996073A8CF6C239F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028F6D9CD90E41E587DEB98F8F5EC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AE61-0A11-402E-8D18-4FA9334A2D42}"/>
      </w:docPartPr>
      <w:docPartBody>
        <w:p w:rsidR="006A4D1B" w:rsidRDefault="00404763" w:rsidP="00404763">
          <w:pPr>
            <w:pStyle w:val="028F6D9CD90E41E587DEB98F8F5ECA94"/>
          </w:pPr>
          <w:r w:rsidRPr="00316C32">
            <w:t>Computer software/ frameworks:</w:t>
          </w:r>
        </w:p>
      </w:docPartBody>
    </w:docPart>
    <w:docPart>
      <w:docPartPr>
        <w:name w:val="76DFF762C436411A9F4F4D2F09DF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82B1-56FB-42AF-8667-99D13AE9ABF5}"/>
      </w:docPartPr>
      <w:docPartBody>
        <w:p w:rsidR="006A4D1B" w:rsidRDefault="00404763" w:rsidP="00404763">
          <w:pPr>
            <w:pStyle w:val="76DFF762C436411A9F4F4D2F09DF89A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F11E1160D624B2BAA0A853CAB99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5A52-EEB0-44BD-A630-2D1C2F1E48FB}"/>
      </w:docPartPr>
      <w:docPartBody>
        <w:p w:rsidR="006A4D1B" w:rsidRDefault="00404763" w:rsidP="00404763">
          <w:pPr>
            <w:pStyle w:val="EF11E1160D624B2BAA0A853CAB99B6AE"/>
          </w:pPr>
          <w:r w:rsidRPr="00316C32">
            <w:t>Languages:</w:t>
          </w:r>
        </w:p>
      </w:docPartBody>
    </w:docPart>
    <w:docPart>
      <w:docPartPr>
        <w:name w:val="DFBA0DEAE48548D0A854FA26E9709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B0AA9-B57C-45FA-B349-F321424C784F}"/>
      </w:docPartPr>
      <w:docPartBody>
        <w:p w:rsidR="006A4D1B" w:rsidRDefault="00404763" w:rsidP="00404763">
          <w:pPr>
            <w:pStyle w:val="DFBA0DEAE48548D0A854FA26E970956A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AB721F4AF8FE4C529DE0C559F135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E579-B23A-403D-9A85-5599A74F4128}"/>
      </w:docPartPr>
      <w:docPartBody>
        <w:p w:rsidR="006A4D1B" w:rsidRDefault="00404763" w:rsidP="00404763">
          <w:pPr>
            <w:pStyle w:val="AB721F4AF8FE4C529DE0C559F135F5F5"/>
          </w:pPr>
          <w:r w:rsidRPr="00316C32">
            <w:t>Projects &amp; extracurricular</w:t>
          </w:r>
        </w:p>
      </w:docPartBody>
    </w:docPart>
    <w:docPart>
      <w:docPartPr>
        <w:name w:val="FCE3BA5A1B7D40F59659B63BEB543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26606-79D2-428E-940D-C33150CE23BA}"/>
      </w:docPartPr>
      <w:docPartBody>
        <w:p w:rsidR="006A4D1B" w:rsidRDefault="00404763" w:rsidP="00404763">
          <w:pPr>
            <w:pStyle w:val="FCE3BA5A1B7D40F59659B63BEB543827"/>
          </w:pPr>
          <w:r w:rsidRPr="00F9176F">
            <w:t>Role</w:t>
          </w:r>
        </w:p>
      </w:docPartBody>
    </w:docPart>
    <w:docPart>
      <w:docPartPr>
        <w:name w:val="EE2A3EA0397D42C8874F4DF5FA33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B7C1F-72E1-4A55-8FCA-EFE19588C138}"/>
      </w:docPartPr>
      <w:docPartBody>
        <w:p w:rsidR="006A4D1B" w:rsidRDefault="00404763" w:rsidP="00404763">
          <w:pPr>
            <w:pStyle w:val="EE2A3EA0397D42C8874F4DF5FA333F85"/>
          </w:pPr>
          <w:r w:rsidRPr="00316C32">
            <w:t>Describe what you did and what your impact was</w:t>
          </w:r>
        </w:p>
      </w:docPartBody>
    </w:docPart>
    <w:docPart>
      <w:docPartPr>
        <w:name w:val="576DC87C231C4019A23A7762EEA10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873CA-AC83-4E69-AF8C-4C6D22DAE301}"/>
      </w:docPartPr>
      <w:docPartBody>
        <w:p w:rsidR="006A4D1B" w:rsidRDefault="00404763" w:rsidP="00404763">
          <w:pPr>
            <w:pStyle w:val="576DC87C231C4019A23A7762EEA103B8"/>
          </w:pPr>
          <w:r w:rsidRPr="000B4CAB">
            <w:t>Relevant course work: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63"/>
    <w:rsid w:val="000D5AEA"/>
    <w:rsid w:val="003D2E6B"/>
    <w:rsid w:val="00404763"/>
    <w:rsid w:val="006A4D1B"/>
    <w:rsid w:val="00756124"/>
    <w:rsid w:val="008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E424A24C464303B52F0E3C5A15FFB9">
    <w:name w:val="04E424A24C464303B52F0E3C5A15FFB9"/>
  </w:style>
  <w:style w:type="paragraph" w:customStyle="1" w:styleId="E8E4AF31930944A48A7A049AFEA97C9B">
    <w:name w:val="E8E4AF31930944A48A7A049AFEA97C9B"/>
  </w:style>
  <w:style w:type="paragraph" w:customStyle="1" w:styleId="B03D028D0D3946AFBDE970C3F489E51D">
    <w:name w:val="B03D028D0D3946AFBDE970C3F489E51D"/>
  </w:style>
  <w:style w:type="paragraph" w:customStyle="1" w:styleId="F4709922EE614BA89D4229A83B5F949F">
    <w:name w:val="F4709922EE614BA89D4229A83B5F949F"/>
  </w:style>
  <w:style w:type="paragraph" w:customStyle="1" w:styleId="6DF02DC096DD46AFA7FD92F34F347AEE">
    <w:name w:val="6DF02DC096DD46AFA7FD92F34F347AEE"/>
  </w:style>
  <w:style w:type="paragraph" w:customStyle="1" w:styleId="FE7FBEAA7BCC4317847B3774A747BC40">
    <w:name w:val="FE7FBEAA7BCC4317847B3774A747BC40"/>
  </w:style>
  <w:style w:type="paragraph" w:customStyle="1" w:styleId="6C5B9E1ADF074604966246D68F93A661">
    <w:name w:val="6C5B9E1ADF074604966246D68F93A661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AF31FF14B1FF473DBC1C3AF6CB925BB3">
    <w:name w:val="AF31FF14B1FF473DBC1C3AF6CB925BB3"/>
  </w:style>
  <w:style w:type="paragraph" w:customStyle="1" w:styleId="510362346C084F5595989642D9A23DDA">
    <w:name w:val="510362346C084F5595989642D9A23DDA"/>
  </w:style>
  <w:style w:type="paragraph" w:customStyle="1" w:styleId="9A7001FB12F04F829D9F0D5B25F9F171">
    <w:name w:val="9A7001FB12F04F829D9F0D5B25F9F171"/>
  </w:style>
  <w:style w:type="paragraph" w:customStyle="1" w:styleId="9B246166AEB64B379D377C558A6589AC">
    <w:name w:val="9B246166AEB64B379D377C558A6589AC"/>
  </w:style>
  <w:style w:type="paragraph" w:customStyle="1" w:styleId="C0CA29389EAA442DBC26D16156E5AE26">
    <w:name w:val="C0CA29389EAA442DBC26D16156E5AE26"/>
  </w:style>
  <w:style w:type="paragraph" w:customStyle="1" w:styleId="BE6BA2351B2244318EFFD419A6020FDE">
    <w:name w:val="BE6BA2351B2244318EFFD419A6020FDE"/>
  </w:style>
  <w:style w:type="paragraph" w:customStyle="1" w:styleId="4A4144D221DB4D6AAB3B8B07E21722BC">
    <w:name w:val="4A4144D221DB4D6AAB3B8B07E21722BC"/>
  </w:style>
  <w:style w:type="paragraph" w:customStyle="1" w:styleId="62A041C315E44D9D801B9D6748812704">
    <w:name w:val="62A041C315E44D9D801B9D6748812704"/>
  </w:style>
  <w:style w:type="paragraph" w:customStyle="1" w:styleId="16D41A7B54E646D78397B881F3E906CC">
    <w:name w:val="16D41A7B54E646D78397B881F3E906CC"/>
  </w:style>
  <w:style w:type="character" w:customStyle="1" w:styleId="NotBold">
    <w:name w:val="Not Bold"/>
    <w:uiPriority w:val="1"/>
    <w:qFormat/>
    <w:rsid w:val="00404763"/>
    <w:rPr>
      <w:b/>
      <w:bCs/>
      <w:color w:val="auto"/>
    </w:rPr>
  </w:style>
  <w:style w:type="paragraph" w:customStyle="1" w:styleId="D3FED22FEFCB4921A1A7EF8D5BE438EA">
    <w:name w:val="D3FED22FEFCB4921A1A7EF8D5BE438EA"/>
    <w:rsid w:val="00404763"/>
  </w:style>
  <w:style w:type="paragraph" w:customStyle="1" w:styleId="B02A52EF2E26486197B1AAED67A46829">
    <w:name w:val="B02A52EF2E26486197B1AAED67A46829"/>
    <w:rsid w:val="00404763"/>
  </w:style>
  <w:style w:type="paragraph" w:customStyle="1" w:styleId="5CA33DDAB69747F6914AF89BA4B293EF">
    <w:name w:val="5CA33DDAB69747F6914AF89BA4B293EF"/>
    <w:rsid w:val="00404763"/>
  </w:style>
  <w:style w:type="paragraph" w:customStyle="1" w:styleId="DE4939400ABC41BAB4C6AB1D107B3490">
    <w:name w:val="DE4939400ABC41BAB4C6AB1D107B3490"/>
    <w:rsid w:val="00404763"/>
  </w:style>
  <w:style w:type="paragraph" w:customStyle="1" w:styleId="B32BE9CB389342A1996073A8CF6C239F">
    <w:name w:val="B32BE9CB389342A1996073A8CF6C239F"/>
    <w:rsid w:val="00404763"/>
  </w:style>
  <w:style w:type="paragraph" w:customStyle="1" w:styleId="028F6D9CD90E41E587DEB98F8F5ECA94">
    <w:name w:val="028F6D9CD90E41E587DEB98F8F5ECA94"/>
    <w:rsid w:val="00404763"/>
  </w:style>
  <w:style w:type="paragraph" w:customStyle="1" w:styleId="76DFF762C436411A9F4F4D2F09DF89A2">
    <w:name w:val="76DFF762C436411A9F4F4D2F09DF89A2"/>
    <w:rsid w:val="00404763"/>
  </w:style>
  <w:style w:type="paragraph" w:customStyle="1" w:styleId="EF11E1160D624B2BAA0A853CAB99B6AE">
    <w:name w:val="EF11E1160D624B2BAA0A853CAB99B6AE"/>
    <w:rsid w:val="00404763"/>
  </w:style>
  <w:style w:type="paragraph" w:customStyle="1" w:styleId="DFBA0DEAE48548D0A854FA26E970956A">
    <w:name w:val="DFBA0DEAE48548D0A854FA26E970956A"/>
    <w:rsid w:val="00404763"/>
  </w:style>
  <w:style w:type="paragraph" w:customStyle="1" w:styleId="AB721F4AF8FE4C529DE0C559F135F5F5">
    <w:name w:val="AB721F4AF8FE4C529DE0C559F135F5F5"/>
    <w:rsid w:val="00404763"/>
  </w:style>
  <w:style w:type="paragraph" w:customStyle="1" w:styleId="FCE3BA5A1B7D40F59659B63BEB543827">
    <w:name w:val="FCE3BA5A1B7D40F59659B63BEB543827"/>
    <w:rsid w:val="00404763"/>
  </w:style>
  <w:style w:type="paragraph" w:customStyle="1" w:styleId="EE2A3EA0397D42C8874F4DF5FA333F85">
    <w:name w:val="EE2A3EA0397D42C8874F4DF5FA333F85"/>
    <w:rsid w:val="00404763"/>
  </w:style>
  <w:style w:type="paragraph" w:customStyle="1" w:styleId="576DC87C231C4019A23A7762EEA103B8">
    <w:name w:val="576DC87C231C4019A23A7762EEA103B8"/>
    <w:rsid w:val="00404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50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Walker</dc:creator>
  <cp:keywords/>
  <dc:description/>
  <cp:lastModifiedBy>Brian Walker</cp:lastModifiedBy>
  <cp:revision>2</cp:revision>
  <dcterms:created xsi:type="dcterms:W3CDTF">2025-02-16T15:59:00Z</dcterms:created>
  <dcterms:modified xsi:type="dcterms:W3CDTF">2025-03-07T13:17:00Z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